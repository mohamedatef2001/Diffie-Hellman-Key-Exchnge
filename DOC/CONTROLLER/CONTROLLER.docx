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97C97" w14:textId="77777777" w:rsidR="008D17F7" w:rsidRDefault="008D17F7" w:rsidP="008D17F7">
      <w:pPr>
        <w:jc w:val="center"/>
        <w:rPr>
          <w:b/>
          <w:bCs/>
          <w:sz w:val="22"/>
          <w:szCs w:val="22"/>
        </w:rPr>
      </w:pPr>
      <w:r w:rsidRPr="008D17F7">
        <w:rPr>
          <w:b/>
          <w:bCs/>
          <w:sz w:val="22"/>
          <w:szCs w:val="22"/>
        </w:rPr>
        <w:t>CONTROLLER</w:t>
      </w:r>
    </w:p>
    <w:p w14:paraId="2069ED4D" w14:textId="2A42F5B9" w:rsidR="00F56E0D" w:rsidRPr="00F56E0D" w:rsidRDefault="00F56E0D" w:rsidP="00F56E0D">
      <w:pPr>
        <w:rPr>
          <w:color w:val="FF0000"/>
          <w:sz w:val="22"/>
          <w:szCs w:val="22"/>
        </w:rPr>
      </w:pPr>
      <w:r w:rsidRPr="00F56E0D">
        <w:rPr>
          <w:b/>
          <w:bCs/>
          <w:color w:val="FF0000"/>
          <w:sz w:val="22"/>
          <w:szCs w:val="22"/>
        </w:rPr>
        <w:t xml:space="preserve">Introduction </w:t>
      </w:r>
    </w:p>
    <w:p w14:paraId="37C094D6" w14:textId="1BF4588D" w:rsidR="008D17F7" w:rsidRDefault="004A546B" w:rsidP="00F56E0D">
      <w:pPr>
        <w:rPr>
          <w:sz w:val="22"/>
          <w:szCs w:val="22"/>
        </w:rPr>
      </w:pPr>
      <w:r>
        <w:rPr>
          <w:sz w:val="22"/>
          <w:szCs w:val="22"/>
        </w:rPr>
        <w:t xml:space="preserve">Wait for true 1 and true 2 flag to ensure that check 1 and check 2 is correct and the channel is secure </w:t>
      </w:r>
    </w:p>
    <w:p w14:paraId="2C4B3CA4" w14:textId="5309BDBB" w:rsidR="00F56E0D" w:rsidRPr="00F56E0D" w:rsidRDefault="00F56E0D" w:rsidP="00F56E0D">
      <w:pPr>
        <w:rPr>
          <w:color w:val="FF0000"/>
          <w:sz w:val="22"/>
          <w:szCs w:val="22"/>
        </w:rPr>
      </w:pPr>
      <w:r w:rsidRPr="00F56E0D">
        <w:rPr>
          <w:b/>
          <w:bCs/>
          <w:color w:val="FF0000"/>
          <w:sz w:val="22"/>
          <w:szCs w:val="22"/>
        </w:rPr>
        <w:t>Design and Implementation</w:t>
      </w:r>
      <w:r w:rsidRPr="00F56E0D">
        <w:rPr>
          <w:color w:val="FF0000"/>
          <w:sz w:val="22"/>
          <w:szCs w:val="22"/>
        </w:rPr>
        <w:t>:</w:t>
      </w:r>
    </w:p>
    <w:p w14:paraId="5D622D21" w14:textId="77777777" w:rsidR="00F56E0D" w:rsidRPr="00F56E0D" w:rsidRDefault="00F56E0D" w:rsidP="00F56E0D">
      <w:pPr>
        <w:rPr>
          <w:sz w:val="22"/>
          <w:szCs w:val="22"/>
        </w:rPr>
      </w:pPr>
      <w:r w:rsidRPr="00F56E0D">
        <w:rPr>
          <w:sz w:val="22"/>
          <w:szCs w:val="22"/>
        </w:rPr>
        <w:t>Block Diagram</w:t>
      </w:r>
    </w:p>
    <w:p w14:paraId="1A6A24C1" w14:textId="65507D24" w:rsidR="00F56E0D" w:rsidRPr="00F56E0D" w:rsidRDefault="008D17F7" w:rsidP="00F56E0D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E5FADFF" wp14:editId="33620940">
            <wp:extent cx="4895850" cy="2581275"/>
            <wp:effectExtent l="0" t="0" r="0" b="9525"/>
            <wp:docPr id="116067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67219" name="Picture 1160672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46B">
        <w:rPr>
          <w:sz w:val="22"/>
          <w:szCs w:val="22"/>
        </w:rPr>
        <w:t>z</w:t>
      </w:r>
    </w:p>
    <w:p w14:paraId="7510CAD0" w14:textId="77777777" w:rsidR="00F56E0D" w:rsidRPr="00F56E0D" w:rsidRDefault="00F56E0D" w:rsidP="00F56E0D">
      <w:pPr>
        <w:rPr>
          <w:color w:val="FF0000"/>
          <w:sz w:val="22"/>
          <w:szCs w:val="22"/>
        </w:rPr>
      </w:pPr>
      <w:r w:rsidRPr="00F56E0D">
        <w:rPr>
          <w:b/>
          <w:bCs/>
          <w:color w:val="FF0000"/>
          <w:sz w:val="22"/>
          <w:szCs w:val="22"/>
        </w:rPr>
        <w:t>Interfaces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7"/>
        <w:gridCol w:w="1010"/>
        <w:gridCol w:w="3118"/>
      </w:tblGrid>
      <w:tr w:rsidR="003F7736" w:rsidRPr="00F56E0D" w14:paraId="585D7A5D" w14:textId="77777777" w:rsidTr="00A20BB4">
        <w:trPr>
          <w:trHeight w:val="278"/>
          <w:jc w:val="center"/>
        </w:trPr>
        <w:tc>
          <w:tcPr>
            <w:tcW w:w="0" w:type="auto"/>
          </w:tcPr>
          <w:p w14:paraId="20419170" w14:textId="77777777" w:rsidR="003F7736" w:rsidRPr="00F56E0D" w:rsidRDefault="003F7736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b/>
                <w:bCs/>
                <w:sz w:val="22"/>
                <w:szCs w:val="22"/>
              </w:rPr>
              <w:t>Signals</w:t>
            </w:r>
          </w:p>
        </w:tc>
        <w:tc>
          <w:tcPr>
            <w:tcW w:w="0" w:type="auto"/>
          </w:tcPr>
          <w:p w14:paraId="0E75438B" w14:textId="77777777" w:rsidR="003F7736" w:rsidRPr="00F56E0D" w:rsidRDefault="003F7736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b/>
                <w:bCs/>
                <w:sz w:val="22"/>
                <w:szCs w:val="22"/>
              </w:rPr>
              <w:t>Width</w:t>
            </w:r>
          </w:p>
        </w:tc>
        <w:tc>
          <w:tcPr>
            <w:tcW w:w="0" w:type="auto"/>
          </w:tcPr>
          <w:p w14:paraId="43ACD468" w14:textId="77777777" w:rsidR="003F7736" w:rsidRPr="00F56E0D" w:rsidRDefault="003F7736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3F7736" w:rsidRPr="00F56E0D" w14:paraId="5E1063B7" w14:textId="77777777" w:rsidTr="00A20BB4">
        <w:trPr>
          <w:trHeight w:val="278"/>
          <w:jc w:val="center"/>
        </w:trPr>
        <w:tc>
          <w:tcPr>
            <w:tcW w:w="0" w:type="auto"/>
          </w:tcPr>
          <w:p w14:paraId="152C20CC" w14:textId="683F7F3B" w:rsidR="003F7736" w:rsidRPr="002F435F" w:rsidRDefault="004A546B" w:rsidP="003F77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True_1</w:t>
            </w:r>
          </w:p>
        </w:tc>
        <w:tc>
          <w:tcPr>
            <w:tcW w:w="0" w:type="auto"/>
          </w:tcPr>
          <w:p w14:paraId="58F2F1DF" w14:textId="77777777" w:rsidR="003F7736" w:rsidRPr="00F56E0D" w:rsidRDefault="003F7736" w:rsidP="003F7736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INPUT</w:t>
            </w:r>
          </w:p>
        </w:tc>
        <w:tc>
          <w:tcPr>
            <w:tcW w:w="0" w:type="auto"/>
          </w:tcPr>
          <w:p w14:paraId="7B35E7F4" w14:textId="361DADCC" w:rsidR="003F7736" w:rsidRPr="00F56E0D" w:rsidRDefault="004A546B" w:rsidP="003F77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</w:t>
            </w:r>
            <w:r w:rsidR="003F7736" w:rsidRPr="00F56E0D">
              <w:rPr>
                <w:sz w:val="22"/>
                <w:szCs w:val="22"/>
              </w:rPr>
              <w:t xml:space="preserve"> flag</w:t>
            </w:r>
            <w:r>
              <w:rPr>
                <w:sz w:val="22"/>
                <w:szCs w:val="22"/>
              </w:rPr>
              <w:t xml:space="preserve"> 1 </w:t>
            </w:r>
          </w:p>
        </w:tc>
      </w:tr>
      <w:tr w:rsidR="004A546B" w:rsidRPr="00F56E0D" w14:paraId="619ABD6D" w14:textId="77777777" w:rsidTr="00A20BB4">
        <w:trPr>
          <w:trHeight w:val="290"/>
          <w:jc w:val="center"/>
        </w:trPr>
        <w:tc>
          <w:tcPr>
            <w:tcW w:w="0" w:type="auto"/>
          </w:tcPr>
          <w:p w14:paraId="35CE48DC" w14:textId="2E3F07F5" w:rsidR="004A546B" w:rsidRPr="00F56E0D" w:rsidRDefault="004A546B" w:rsidP="004A546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True_2</w:t>
            </w:r>
          </w:p>
        </w:tc>
        <w:tc>
          <w:tcPr>
            <w:tcW w:w="0" w:type="auto"/>
          </w:tcPr>
          <w:p w14:paraId="45CDF08B" w14:textId="77777777" w:rsidR="004A546B" w:rsidRPr="00F56E0D" w:rsidRDefault="004A546B" w:rsidP="004A546B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INPUT</w:t>
            </w:r>
          </w:p>
        </w:tc>
        <w:tc>
          <w:tcPr>
            <w:tcW w:w="0" w:type="auto"/>
          </w:tcPr>
          <w:p w14:paraId="0891EF6C" w14:textId="46C9E827" w:rsidR="004A546B" w:rsidRPr="003F7736" w:rsidRDefault="004A546B" w:rsidP="004A546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</w:t>
            </w:r>
            <w:r w:rsidRPr="00F56E0D">
              <w:rPr>
                <w:sz w:val="22"/>
                <w:szCs w:val="22"/>
              </w:rPr>
              <w:t xml:space="preserve"> flag</w:t>
            </w:r>
            <w:r>
              <w:rPr>
                <w:sz w:val="22"/>
                <w:szCs w:val="22"/>
              </w:rPr>
              <w:t xml:space="preserve"> 1</w:t>
            </w:r>
          </w:p>
        </w:tc>
      </w:tr>
      <w:tr w:rsidR="004A546B" w:rsidRPr="00F56E0D" w14:paraId="5B35894A" w14:textId="77777777" w:rsidTr="004A546B">
        <w:trPr>
          <w:trHeight w:val="449"/>
          <w:jc w:val="center"/>
        </w:trPr>
        <w:tc>
          <w:tcPr>
            <w:tcW w:w="0" w:type="auto"/>
          </w:tcPr>
          <w:p w14:paraId="0861EB79" w14:textId="39A2893C" w:rsidR="004A546B" w:rsidRPr="00F56E0D" w:rsidRDefault="004A546B" w:rsidP="004A546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</w:tcPr>
          <w:p w14:paraId="2F933183" w14:textId="0179BABD" w:rsidR="004A546B" w:rsidRPr="00F56E0D" w:rsidRDefault="004A546B" w:rsidP="004A546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</w:t>
            </w:r>
          </w:p>
        </w:tc>
        <w:tc>
          <w:tcPr>
            <w:tcW w:w="0" w:type="auto"/>
          </w:tcPr>
          <w:p w14:paraId="3CDF3D0A" w14:textId="77C25418" w:rsidR="004A546B" w:rsidRPr="003F7736" w:rsidRDefault="004A546B" w:rsidP="004A54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Represent accept in ascii code </w:t>
            </w:r>
          </w:p>
        </w:tc>
      </w:tr>
    </w:tbl>
    <w:p w14:paraId="53E436CD" w14:textId="698F88DD" w:rsidR="005F2EDA" w:rsidRPr="003F7736" w:rsidRDefault="005F2EDA" w:rsidP="004A546B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sectPr w:rsidR="005F2EDA" w:rsidRPr="003F7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B70659"/>
    <w:multiLevelType w:val="hybridMultilevel"/>
    <w:tmpl w:val="5DA60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1029B"/>
    <w:multiLevelType w:val="multilevel"/>
    <w:tmpl w:val="553A2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675902"/>
    <w:multiLevelType w:val="multilevel"/>
    <w:tmpl w:val="B5C4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071102">
    <w:abstractNumId w:val="2"/>
  </w:num>
  <w:num w:numId="2" w16cid:durableId="1852379164">
    <w:abstractNumId w:val="1"/>
  </w:num>
  <w:num w:numId="3" w16cid:durableId="81949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EDA"/>
    <w:rsid w:val="002A1558"/>
    <w:rsid w:val="002A500A"/>
    <w:rsid w:val="002D7CF5"/>
    <w:rsid w:val="002F435F"/>
    <w:rsid w:val="003E76EA"/>
    <w:rsid w:val="003F7736"/>
    <w:rsid w:val="00470768"/>
    <w:rsid w:val="0049761B"/>
    <w:rsid w:val="004A51DD"/>
    <w:rsid w:val="004A546B"/>
    <w:rsid w:val="005F2EDA"/>
    <w:rsid w:val="008D17F7"/>
    <w:rsid w:val="00A20BB4"/>
    <w:rsid w:val="00A5035E"/>
    <w:rsid w:val="00BD1C1B"/>
    <w:rsid w:val="00BF259E"/>
    <w:rsid w:val="00CB4100"/>
    <w:rsid w:val="00D93CD0"/>
    <w:rsid w:val="00E40C5A"/>
    <w:rsid w:val="00F56E0D"/>
    <w:rsid w:val="00FA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0827"/>
  <w15:chartTrackingRefBased/>
  <w15:docId w15:val="{0DDC8144-1F9B-4AC5-B0A7-3A64E3C4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E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E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E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E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E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E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E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E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E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E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E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E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E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E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E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E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E0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6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8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ocuments\GitHub\Diffie-Hellman-Key-Exchnge\DOC\Exponentiation\Exponentiatio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Exponentiation</Template>
  <TotalTime>5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Atef</dc:creator>
  <cp:keywords/>
  <dc:description/>
  <cp:lastModifiedBy>Mohamed Atef</cp:lastModifiedBy>
  <cp:revision>2</cp:revision>
  <cp:lastPrinted>2024-10-13T19:42:00Z</cp:lastPrinted>
  <dcterms:created xsi:type="dcterms:W3CDTF">2024-10-14T17:50:00Z</dcterms:created>
  <dcterms:modified xsi:type="dcterms:W3CDTF">2024-10-14T17:50:00Z</dcterms:modified>
</cp:coreProperties>
</file>