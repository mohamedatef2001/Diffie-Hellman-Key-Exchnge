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14DB" w14:textId="77777777" w:rsidR="004A51DD" w:rsidRDefault="004A51DD" w:rsidP="004A51DD">
      <w:pPr>
        <w:jc w:val="center"/>
        <w:rPr>
          <w:b/>
          <w:bCs/>
          <w:sz w:val="22"/>
          <w:szCs w:val="22"/>
        </w:rPr>
      </w:pPr>
      <w:r w:rsidRPr="004A51DD">
        <w:rPr>
          <w:b/>
          <w:bCs/>
          <w:sz w:val="22"/>
          <w:szCs w:val="22"/>
        </w:rPr>
        <w:t>Exponentiation</w:t>
      </w:r>
    </w:p>
    <w:p w14:paraId="2069ED4D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1AC1715A" w14:textId="77777777" w:rsidR="004A51DD" w:rsidRDefault="003F7736" w:rsidP="003F7736">
      <w:pPr>
        <w:rPr>
          <w:sz w:val="22"/>
          <w:szCs w:val="22"/>
        </w:rPr>
      </w:pPr>
      <w:r w:rsidRPr="003F7736">
        <w:rPr>
          <w:sz w:val="22"/>
          <w:szCs w:val="22"/>
        </w:rPr>
        <w:t xml:space="preserve">Exponentiation is a mathematical operation involving two numbers, the base </w:t>
      </w:r>
      <w:proofErr w:type="gramStart"/>
      <w:r w:rsidRPr="003F7736">
        <w:rPr>
          <w:sz w:val="22"/>
          <w:szCs w:val="22"/>
        </w:rPr>
        <w:t>( b</w:t>
      </w:r>
      <w:proofErr w:type="gramEnd"/>
      <w:r w:rsidRPr="003F7736">
        <w:rPr>
          <w:sz w:val="22"/>
          <w:szCs w:val="22"/>
        </w:rPr>
        <w:t xml:space="preserve"> ) and the exponent ( n ), and is written as ( </w:t>
      </w:r>
      <w:proofErr w:type="spellStart"/>
      <w:r w:rsidRPr="003F7736">
        <w:rPr>
          <w:sz w:val="22"/>
          <w:szCs w:val="22"/>
        </w:rPr>
        <w:t>b^n</w:t>
      </w:r>
      <w:proofErr w:type="spellEnd"/>
      <w:r w:rsidRPr="003F7736">
        <w:rPr>
          <w:sz w:val="22"/>
          <w:szCs w:val="22"/>
        </w:rPr>
        <w:t xml:space="preserve"> ).</w:t>
      </w:r>
    </w:p>
    <w:p w14:paraId="0A263D06" w14:textId="77777777" w:rsidR="004A51DD" w:rsidRPr="00F56E0D" w:rsidRDefault="004A51DD" w:rsidP="004A51D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77FFD2E9" w14:textId="77777777" w:rsidR="004A51DD" w:rsidRDefault="004A51DD" w:rsidP="004A51D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2C4B3C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5D622D21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1A6A24C1" w14:textId="77777777" w:rsidR="00F56E0D" w:rsidRPr="00F56E0D" w:rsidRDefault="004A51DD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9F9C551" wp14:editId="7E13BE24">
            <wp:extent cx="4914900" cy="2581275"/>
            <wp:effectExtent l="0" t="0" r="0" b="9525"/>
            <wp:docPr id="9914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3955" name="Picture 991463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AD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010"/>
        <w:gridCol w:w="7239"/>
      </w:tblGrid>
      <w:tr w:rsidR="003F7736" w:rsidRPr="00F56E0D" w14:paraId="585D7A5D" w14:textId="77777777" w:rsidTr="00A20BB4">
        <w:trPr>
          <w:trHeight w:val="278"/>
          <w:jc w:val="center"/>
        </w:trPr>
        <w:tc>
          <w:tcPr>
            <w:tcW w:w="0" w:type="auto"/>
          </w:tcPr>
          <w:p w14:paraId="20419170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0" w:type="auto"/>
          </w:tcPr>
          <w:p w14:paraId="0E75438B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0" w:type="auto"/>
          </w:tcPr>
          <w:p w14:paraId="43ACD468" w14:textId="77777777" w:rsidR="003F7736" w:rsidRPr="00F56E0D" w:rsidRDefault="003F7736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3F7736" w:rsidRPr="00F56E0D" w14:paraId="5E1063B7" w14:textId="77777777" w:rsidTr="00A20BB4">
        <w:trPr>
          <w:trHeight w:val="278"/>
          <w:jc w:val="center"/>
        </w:trPr>
        <w:tc>
          <w:tcPr>
            <w:tcW w:w="0" w:type="auto"/>
          </w:tcPr>
          <w:p w14:paraId="152C20CC" w14:textId="77777777" w:rsidR="003F7736" w:rsidRPr="002F435F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</w:t>
            </w:r>
          </w:p>
        </w:tc>
        <w:tc>
          <w:tcPr>
            <w:tcW w:w="0" w:type="auto"/>
          </w:tcPr>
          <w:p w14:paraId="58F2F1DF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7B35E7F4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3F7736" w:rsidRPr="00F56E0D" w14:paraId="619ABD6D" w14:textId="77777777" w:rsidTr="00A20BB4">
        <w:trPr>
          <w:trHeight w:val="290"/>
          <w:jc w:val="center"/>
        </w:trPr>
        <w:tc>
          <w:tcPr>
            <w:tcW w:w="0" w:type="auto"/>
          </w:tcPr>
          <w:p w14:paraId="35CE48DC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</w:t>
            </w:r>
          </w:p>
        </w:tc>
        <w:tc>
          <w:tcPr>
            <w:tcW w:w="0" w:type="auto"/>
          </w:tcPr>
          <w:p w14:paraId="45CDF08B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891EF6C" w14:textId="77777777" w:rsidR="003F7736" w:rsidRPr="003F7736" w:rsidRDefault="003F7736" w:rsidP="003F7736">
            <w:pPr>
              <w:rPr>
                <w:sz w:val="22"/>
                <w:szCs w:val="22"/>
              </w:rPr>
            </w:pPr>
            <w:r w:rsidRPr="003F7736">
              <w:rPr>
                <w:sz w:val="22"/>
                <w:szCs w:val="22"/>
              </w:rPr>
              <w:t>The base is the number that is being multiplied.</w:t>
            </w:r>
          </w:p>
        </w:tc>
      </w:tr>
      <w:tr w:rsidR="003F7736" w:rsidRPr="00F56E0D" w14:paraId="5B35894A" w14:textId="77777777" w:rsidTr="00A20BB4">
        <w:trPr>
          <w:trHeight w:val="278"/>
          <w:jc w:val="center"/>
        </w:trPr>
        <w:tc>
          <w:tcPr>
            <w:tcW w:w="0" w:type="auto"/>
          </w:tcPr>
          <w:p w14:paraId="0861EB79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exponent</w:t>
            </w:r>
          </w:p>
        </w:tc>
        <w:tc>
          <w:tcPr>
            <w:tcW w:w="0" w:type="auto"/>
          </w:tcPr>
          <w:p w14:paraId="2F933183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3CDF3D0A" w14:textId="77777777" w:rsidR="003F7736" w:rsidRPr="003F7736" w:rsidRDefault="003F7736" w:rsidP="003F7736">
            <w:pPr>
              <w:rPr>
                <w:sz w:val="22"/>
                <w:szCs w:val="22"/>
              </w:rPr>
            </w:pPr>
            <w:r w:rsidRPr="003F7736">
              <w:rPr>
                <w:sz w:val="22"/>
                <w:szCs w:val="22"/>
              </w:rPr>
              <w:t>The </w:t>
            </w:r>
            <w:r w:rsidRPr="003F7736">
              <w:rPr>
                <w:b/>
                <w:bCs/>
                <w:sz w:val="22"/>
                <w:szCs w:val="22"/>
              </w:rPr>
              <w:t>exponent</w:t>
            </w:r>
            <w:r w:rsidRPr="003F7736">
              <w:rPr>
                <w:sz w:val="22"/>
                <w:szCs w:val="22"/>
              </w:rPr>
              <w:t> (or power) indicates how many times the base is multiplied by itself.</w:t>
            </w:r>
          </w:p>
        </w:tc>
      </w:tr>
      <w:tr w:rsidR="003F7736" w:rsidRPr="00F56E0D" w14:paraId="5D4F110F" w14:textId="77777777" w:rsidTr="00A20BB4">
        <w:trPr>
          <w:trHeight w:val="278"/>
          <w:jc w:val="center"/>
        </w:trPr>
        <w:tc>
          <w:tcPr>
            <w:tcW w:w="0" w:type="auto"/>
          </w:tcPr>
          <w:p w14:paraId="2FE0C1DD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0" w:type="auto"/>
          </w:tcPr>
          <w:p w14:paraId="5C79F6ED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4E02D26A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Base ^ exponent </w:t>
            </w:r>
          </w:p>
        </w:tc>
      </w:tr>
      <w:tr w:rsidR="003F7736" w:rsidRPr="00F56E0D" w14:paraId="1CDE9A21" w14:textId="77777777" w:rsidTr="00A20BB4">
        <w:trPr>
          <w:trHeight w:val="278"/>
          <w:jc w:val="center"/>
        </w:trPr>
        <w:tc>
          <w:tcPr>
            <w:tcW w:w="0" w:type="auto"/>
          </w:tcPr>
          <w:p w14:paraId="3D4E6383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</w:t>
            </w:r>
          </w:p>
        </w:tc>
        <w:tc>
          <w:tcPr>
            <w:tcW w:w="0" w:type="auto"/>
          </w:tcPr>
          <w:p w14:paraId="034C641F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24A9B056" w14:textId="77777777" w:rsidR="003F7736" w:rsidRPr="00F56E0D" w:rsidRDefault="003F7736" w:rsidP="003F7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Done </w:t>
            </w:r>
            <w:r w:rsidRPr="00F56E0D">
              <w:rPr>
                <w:sz w:val="22"/>
                <w:szCs w:val="22"/>
              </w:rPr>
              <w:t>flag</w:t>
            </w:r>
          </w:p>
        </w:tc>
      </w:tr>
    </w:tbl>
    <w:p w14:paraId="22CBA806" w14:textId="66625287" w:rsidR="00F56E0D" w:rsidRDefault="003F7736" w:rsidP="003F773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Note that this block </w:t>
      </w:r>
      <w:r w:rsidR="005F2EDA">
        <w:rPr>
          <w:sz w:val="22"/>
          <w:szCs w:val="22"/>
        </w:rPr>
        <w:t>is instantiated</w:t>
      </w:r>
      <w:r>
        <w:rPr>
          <w:sz w:val="22"/>
          <w:szCs w:val="22"/>
        </w:rPr>
        <w:t xml:space="preserve"> twice in top module to </w:t>
      </w:r>
      <w:r w:rsidRPr="003F7736">
        <w:rPr>
          <w:sz w:val="22"/>
          <w:szCs w:val="22"/>
        </w:rPr>
        <w:t>U0_exponentiation</w:t>
      </w:r>
      <w:r>
        <w:rPr>
          <w:sz w:val="22"/>
          <w:szCs w:val="22"/>
        </w:rPr>
        <w:t xml:space="preserve"> and </w:t>
      </w:r>
      <w:r w:rsidRPr="003F7736">
        <w:rPr>
          <w:sz w:val="22"/>
          <w:szCs w:val="22"/>
        </w:rPr>
        <w:t>U</w:t>
      </w:r>
      <w:r>
        <w:rPr>
          <w:sz w:val="22"/>
          <w:szCs w:val="22"/>
        </w:rPr>
        <w:t>1</w:t>
      </w:r>
      <w:r w:rsidRPr="003F7736">
        <w:rPr>
          <w:sz w:val="22"/>
          <w:szCs w:val="22"/>
        </w:rPr>
        <w:t>_exponentiation</w:t>
      </w:r>
    </w:p>
    <w:p w14:paraId="53E436CD" w14:textId="7BF4780C" w:rsidR="005F2EDA" w:rsidRPr="003F7736" w:rsidRDefault="005F2EDA" w:rsidP="003F7736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5F2EDA">
        <w:rPr>
          <w:sz w:val="22"/>
          <w:szCs w:val="22"/>
        </w:rPr>
        <w:t>Exponentiation_For_R</w:t>
      </w:r>
      <w:proofErr w:type="spellEnd"/>
      <w:r>
        <w:rPr>
          <w:sz w:val="22"/>
          <w:szCs w:val="22"/>
        </w:rPr>
        <w:t xml:space="preserve"> block does the same operation but for (R1 ^X) and (R2^Y) instated  </w:t>
      </w:r>
    </w:p>
    <w:sectPr w:rsidR="005F2EDA" w:rsidRPr="003F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70659"/>
    <w:multiLevelType w:val="hybridMultilevel"/>
    <w:tmpl w:val="5DA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029B"/>
    <w:multiLevelType w:val="multilevel"/>
    <w:tmpl w:val="553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75902"/>
    <w:multiLevelType w:val="multilevel"/>
    <w:tmpl w:val="B5C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071102">
    <w:abstractNumId w:val="2"/>
  </w:num>
  <w:num w:numId="2" w16cid:durableId="1852379164">
    <w:abstractNumId w:val="1"/>
  </w:num>
  <w:num w:numId="3" w16cid:durableId="8194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A"/>
    <w:rsid w:val="002A500A"/>
    <w:rsid w:val="002D7CF5"/>
    <w:rsid w:val="002F435F"/>
    <w:rsid w:val="003E76EA"/>
    <w:rsid w:val="003F7736"/>
    <w:rsid w:val="00470768"/>
    <w:rsid w:val="0049761B"/>
    <w:rsid w:val="004A51DD"/>
    <w:rsid w:val="005F2EDA"/>
    <w:rsid w:val="00A20BB4"/>
    <w:rsid w:val="00A5035E"/>
    <w:rsid w:val="00BD1C1B"/>
    <w:rsid w:val="00BF259E"/>
    <w:rsid w:val="00CB4100"/>
    <w:rsid w:val="00D93CD0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827"/>
  <w15:chartTrackingRefBased/>
  <w15:docId w15:val="{0DDC8144-1F9B-4AC5-B0A7-3A64E3C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GitHub\Diffie-Hellman-Key-Exchnge\DOC\Exponentiation\Exponenti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Exponentiation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</dc:creator>
  <cp:keywords/>
  <dc:description/>
  <cp:lastModifiedBy>Mohamed Atef</cp:lastModifiedBy>
  <cp:revision>1</cp:revision>
  <cp:lastPrinted>2024-10-13T19:42:00Z</cp:lastPrinted>
  <dcterms:created xsi:type="dcterms:W3CDTF">2024-10-14T17:32:00Z</dcterms:created>
  <dcterms:modified xsi:type="dcterms:W3CDTF">2024-10-14T17:34:00Z</dcterms:modified>
</cp:coreProperties>
</file>